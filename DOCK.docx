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8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5050"/>
      </w:tblGrid>
      <w:tr w:rsidR="00184664" w:rsidRPr="00A85B6F" w:rsidTr="00E7262A">
        <w:trPr>
          <w:jc w:val="center"/>
        </w:trPr>
        <w:tc>
          <w:tcPr>
            <w:tcW w:w="6007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61" w:type="dxa"/>
              <w:tblInd w:w="44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61"/>
            </w:tblGrid>
            <w:tr w:rsidR="00184664" w:rsidRPr="00A85B6F" w:rsidTr="00E7262A">
              <w:trPr>
                <w:trHeight w:hRule="exact" w:val="2656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870BCF" w:rsidP="00CC7AD0">
                  <w:pPr>
                    <w:pStyle w:val="2"/>
                  </w:pPr>
                  <w:r>
                    <w:t>Обсуждение</w:t>
                  </w:r>
                </w:p>
                <w:p w:rsidR="00184664" w:rsidRDefault="00870BCF" w:rsidP="00870BCF">
                  <w:pPr>
                    <w:pStyle w:val="3"/>
                  </w:pPr>
                  <w:r>
                    <w:t>Идею проекта мне подсказал на преподаватель.</w:t>
                  </w:r>
                </w:p>
                <w:p w:rsidR="00870BCF" w:rsidRPr="00870BCF" w:rsidRDefault="00870BCF" w:rsidP="00870BCF">
                  <w:pPr>
                    <w:pStyle w:val="3"/>
                  </w:pPr>
                  <w:r>
                    <w:t>Быстро появилась проблема реализации задумки, и было принято решение использования библиотеки «</w:t>
                  </w:r>
                  <w:proofErr w:type="spellStart"/>
                  <w:r>
                    <w:rPr>
                      <w:lang w:val="en-US"/>
                    </w:rPr>
                    <w:t>openCV</w:t>
                  </w:r>
                  <w:proofErr w:type="spellEnd"/>
                  <w:r w:rsidR="00DA5E1D">
                    <w:t>2</w:t>
                  </w:r>
                  <w:r>
                    <w:t>»</w:t>
                  </w:r>
                </w:p>
              </w:tc>
            </w:tr>
            <w:tr w:rsidR="00184664" w:rsidRPr="00A85B6F" w:rsidTr="00E7262A">
              <w:trPr>
                <w:trHeight w:val="836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72662F" w:rsidRDefault="00870BCF" w:rsidP="00CC7AD0">
                  <w:pPr>
                    <w:pStyle w:val="2"/>
                  </w:pPr>
                  <w:r>
                    <w:t xml:space="preserve"> </w:t>
                  </w:r>
                  <w:r w:rsidR="00107824">
                    <w:t>работа</w:t>
                  </w:r>
                </w:p>
                <w:p w:rsidR="00184664" w:rsidRPr="00A85B6F" w:rsidRDefault="0072662F" w:rsidP="00CC7AD0">
                  <w:pPr>
                    <w:pStyle w:val="3"/>
                  </w:pPr>
                  <w:r>
                    <w:t>Изучение библиотек</w:t>
                  </w:r>
                  <w:r w:rsidR="00184664" w:rsidRPr="005B0E81">
                    <w:rPr>
                      <w:lang w:bidi="ru-RU"/>
                    </w:rPr>
                    <w:t xml:space="preserve"> | </w:t>
                  </w:r>
                  <w:r>
                    <w:t>создание первичного дизайна</w:t>
                  </w:r>
                  <w:r w:rsidR="00184664" w:rsidRPr="005B0E81">
                    <w:rPr>
                      <w:lang w:bidi="ru-RU"/>
                    </w:rPr>
                    <w:t xml:space="preserve"> | </w:t>
                  </w:r>
                  <w:r>
                    <w:t>6.12.18</w:t>
                  </w:r>
                </w:p>
                <w:p w:rsidR="00184664" w:rsidRPr="0072662F" w:rsidRDefault="0072662F" w:rsidP="00CC7AD0">
                  <w:r>
                    <w:t>Изучение функций библиотеки «</w:t>
                  </w:r>
                  <w:proofErr w:type="spellStart"/>
                  <w:r>
                    <w:rPr>
                      <w:lang w:val="en-US"/>
                    </w:rPr>
                    <w:t>openCV</w:t>
                  </w:r>
                  <w:proofErr w:type="spellEnd"/>
                  <w:r w:rsidRPr="0072662F">
                    <w:t>2</w:t>
                  </w:r>
                  <w:r>
                    <w:t>» привело к неизбежному созданию второго приложения, которое вычисляет контрастное изображение сравнивая его с центром выделенной области.</w:t>
                  </w:r>
                </w:p>
                <w:p w:rsidR="00184664" w:rsidRPr="00A85B6F" w:rsidRDefault="00107824" w:rsidP="00CC7AD0">
                  <w:pPr>
                    <w:pStyle w:val="3"/>
                  </w:pPr>
                  <w:r>
                    <w:t xml:space="preserve">Создание финального дизайна </w:t>
                  </w:r>
                  <w:r w:rsidR="00184664" w:rsidRPr="005B0E81">
                    <w:rPr>
                      <w:lang w:bidi="ru-RU"/>
                    </w:rPr>
                    <w:t xml:space="preserve">| </w:t>
                  </w:r>
                  <w:r>
                    <w:t xml:space="preserve">добавление </w:t>
                  </w:r>
                  <w:proofErr w:type="spellStart"/>
                  <w:r>
                    <w:t>маштабирования</w:t>
                  </w:r>
                  <w:proofErr w:type="spellEnd"/>
                  <w:r>
                    <w:t xml:space="preserve"> изображения</w:t>
                  </w:r>
                  <w:r w:rsidR="00184664" w:rsidRPr="005B0E81">
                    <w:rPr>
                      <w:lang w:bidi="ru-RU"/>
                    </w:rPr>
                    <w:t xml:space="preserve"> | </w:t>
                  </w:r>
                  <w:r w:rsidR="0072662F">
                    <w:t>10.12.18</w:t>
                  </w:r>
                </w:p>
                <w:p w:rsidR="00184664" w:rsidRPr="00A85B6F" w:rsidRDefault="00107824" w:rsidP="00CC7AD0">
                  <w:r>
                    <w:t xml:space="preserve">Финальный интерфейс включающий окно импорта, кнопку активации, координаты крайних точек выделения. Любое загруженное изображение теперь </w:t>
                  </w:r>
                  <w:proofErr w:type="spellStart"/>
                  <w:r>
                    <w:t>маштабируется</w:t>
                  </w:r>
                  <w:proofErr w:type="spellEnd"/>
                  <w:r>
                    <w:t xml:space="preserve"> под размер окна.</w:t>
                  </w:r>
                </w:p>
                <w:p w:rsidR="00184664" w:rsidRPr="00A85B6F" w:rsidRDefault="00107824" w:rsidP="00CC7AD0">
                  <w:pPr>
                    <w:pStyle w:val="2"/>
                  </w:pPr>
                  <w:r>
                    <w:t>Завершение</w:t>
                  </w:r>
                </w:p>
                <w:p w:rsidR="00DA5E1D" w:rsidRPr="00A85B6F" w:rsidRDefault="00107824" w:rsidP="00DA5E1D">
                  <w:pPr>
                    <w:pStyle w:val="3"/>
                  </w:pPr>
                  <w:r>
                    <w:t xml:space="preserve">Проект полностью справляется со своей задаче. </w:t>
                  </w:r>
                  <w:r w:rsidR="00DA5E1D">
                    <w:t>Он был достаточно сложен, но он заставил испытать жизнь настоящего программиста с поиском идей, библиотек и наставлений.</w:t>
                  </w:r>
                </w:p>
                <w:p w:rsidR="004670DD" w:rsidRPr="00A85B6F" w:rsidRDefault="005B6964" w:rsidP="004670DD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E8A34F0" wp14:editId="071DA42C">
                        <wp:extent cx="2774315" cy="1794387"/>
                        <wp:effectExtent l="0" t="0" r="6985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Снимок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7492" cy="1809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5050" w:type="dxa"/>
            <w:tcBorders>
              <w:left w:val="single" w:sz="12" w:space="0" w:color="FFD556" w:themeColor="accent1"/>
            </w:tcBorders>
          </w:tcPr>
          <w:tbl>
            <w:tblPr>
              <w:tblW w:w="498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985"/>
            </w:tblGrid>
            <w:tr w:rsidR="00184664" w:rsidRPr="00A85B6F" w:rsidTr="00E7262A">
              <w:trPr>
                <w:trHeight w:hRule="exact" w:val="280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546C64" w:rsidP="00CC7AD0">
                  <w:pPr>
                    <w:pStyle w:val="2"/>
                  </w:pPr>
                  <w:sdt>
                    <w:sdtPr>
                      <w:alias w:val="Цель:"/>
                      <w:tag w:val="Цель:"/>
                      <w:id w:val="319159961"/>
                      <w:placeholder>
                        <w:docPart w:val="7155107D08B149D8A06C9F31AAD74C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ru-RU"/>
                        </w:rPr>
                        <w:t>Цель</w:t>
                      </w:r>
                    </w:sdtContent>
                  </w:sdt>
                </w:p>
                <w:p w:rsidR="00184664" w:rsidRPr="00A85B6F" w:rsidRDefault="00870BCF" w:rsidP="00870BCF">
                  <w:pPr>
                    <w:pStyle w:val="3"/>
                  </w:pPr>
                  <w:r>
                    <w:t>Создать рабочий макет инструмента «волшебная палочка» с графическим интерфейсом</w:t>
                  </w:r>
                </w:p>
              </w:tc>
            </w:tr>
            <w:tr w:rsidR="00184664" w:rsidRPr="00A85B6F" w:rsidTr="00E7262A">
              <w:trPr>
                <w:trHeight w:val="334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2132"/>
                    <w:gridCol w:w="2133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870BCF" w:rsidRDefault="00184664" w:rsidP="00CC7AD0">
                        <w:pPr>
                          <w:pStyle w:val="3"/>
                        </w:pP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870BCF" w:rsidRDefault="00870BCF" w:rsidP="00870BCF">
                        <w:r>
                          <w:t>Надёжность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870BCF" w:rsidP="00CC7AD0">
                        <w:r>
                          <w:t>Удобство</w: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3"/>
                        </w:pP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870BCF" w:rsidP="00870BCF">
                        <w:r>
                          <w:t>Лёгкость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870BCF" w:rsidP="00870BCF">
                        <w:pPr>
                          <w:jc w:val="both"/>
                        </w:pPr>
                        <w:r>
                          <w:t xml:space="preserve">   Серьёзность</w:t>
                        </w:r>
                      </w:p>
                    </w:tc>
                  </w:tr>
                </w:tbl>
                <w:p w:rsidR="00870BCF" w:rsidRDefault="00870BCF" w:rsidP="00870BCF"/>
                <w:p w:rsidR="00184664" w:rsidRDefault="00870BCF" w:rsidP="00870BCF">
                  <w:r>
                    <w:t>Ссылка на проект:</w:t>
                  </w:r>
                </w:p>
                <w:p w:rsidR="00870BCF" w:rsidRPr="00A85B6F" w:rsidRDefault="00870BCF" w:rsidP="00870BCF">
                  <w:r w:rsidRPr="00870BCF">
                    <w:t>https://github.com/SaintJiub/pyqt_lopatko</w:t>
                  </w:r>
                </w:p>
              </w:tc>
            </w:tr>
            <w:tr w:rsidR="00184664" w:rsidRPr="00A85B6F" w:rsidTr="00E7262A">
              <w:trPr>
                <w:trHeight w:val="581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5B6964" w:rsidP="00CC7AD0">
                  <w:pPr>
                    <w:pStyle w:val="2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58021939" wp14:editId="638E8D53">
                        <wp:extent cx="2255520" cy="2152650"/>
                        <wp:effectExtent l="0" t="0" r="0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4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55520" cy="215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262A" w:rsidRDefault="00E7262A" w:rsidP="00E7262A">
                  <w:pPr>
                    <w:pStyle w:val="3"/>
                  </w:pPr>
                </w:p>
                <w:p w:rsidR="00E7262A" w:rsidRPr="00DA5E1D" w:rsidRDefault="00E7262A" w:rsidP="00E7262A">
                  <w:pPr>
                    <w:pStyle w:val="3"/>
                  </w:pPr>
                </w:p>
              </w:tc>
              <w:tc>
                <w:tcPr>
                  <w:gridSpan w:val="0"/>
                </w:tcPr>
                <w:p w:rsidR="00184664" w:rsidRPr="00A85B6F" w:rsidRDefault="00DA5E1D">
                  <w:r>
                    <w:tab/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E7262A">
      <w:pPr>
        <w:pStyle w:val="a9"/>
        <w:jc w:val="both"/>
      </w:pPr>
      <w:bookmarkStart w:id="0" w:name="_GoBack"/>
      <w:bookmarkEnd w:id="0"/>
    </w:p>
    <w:sectPr w:rsidR="00BA68C1" w:rsidRPr="00A85B6F" w:rsidSect="00E7262A">
      <w:footerReference w:type="default" r:id="rId9"/>
      <w:headerReference w:type="first" r:id="rId10"/>
      <w:pgSz w:w="11906" w:h="16838" w:code="9"/>
      <w:pgMar w:top="28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C64" w:rsidRDefault="00546C64" w:rsidP="008B2920">
      <w:pPr>
        <w:spacing w:after="0" w:line="240" w:lineRule="auto"/>
      </w:pPr>
      <w:r>
        <w:separator/>
      </w:r>
    </w:p>
  </w:endnote>
  <w:endnote w:type="continuationSeparator" w:id="0">
    <w:p w:rsidR="00546C64" w:rsidRDefault="00546C6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292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E7262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C64" w:rsidRDefault="00546C64" w:rsidP="008B2920">
      <w:pPr>
        <w:spacing w:after="0" w:line="240" w:lineRule="auto"/>
      </w:pPr>
      <w:r>
        <w:separator/>
      </w:r>
    </w:p>
  </w:footnote>
  <w:footnote w:type="continuationSeparator" w:id="0">
    <w:p w:rsidR="00546C64" w:rsidRDefault="00546C6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318"/>
    </w:tblGrid>
    <w:tr w:rsidR="00A85B6F" w:rsidTr="00142F58">
      <w:sdt>
        <w:sdtPr>
          <w:rPr>
            <w:sz w:val="30"/>
            <w:szCs w:val="30"/>
          </w:rPr>
          <w:alias w:val="Ваше имя:"/>
          <w:tag w:val="Ваше имя:"/>
          <w:id w:val="961848648"/>
          <w:placeholder>
            <w:docPart w:val="EE4D13BDAAA54BD092B2DFC1B325C4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870BCF" w:rsidP="00870BCF">
              <w:pPr>
                <w:pStyle w:val="1"/>
                <w:jc w:val="both"/>
              </w:pPr>
              <w:r w:rsidRPr="00870BCF">
                <w:rPr>
                  <w:sz w:val="30"/>
                  <w:szCs w:val="30"/>
                </w:rPr>
                <w:t>Волшебнаяпалочна</w:t>
              </w:r>
              <w:r w:rsidRPr="00870BCF">
                <w:rPr>
                  <w:sz w:val="30"/>
                  <w:szCs w:val="30"/>
                  <w:lang w:val="en-US"/>
                </w:rPr>
                <w:t xml:space="preserve"> </w:t>
              </w:r>
              <w:r w:rsidRPr="00870BCF">
                <w:rPr>
                  <w:sz w:val="30"/>
                  <w:szCs w:val="30"/>
                </w:rPr>
                <w:t>(</w:t>
              </w:r>
              <w:proofErr w:type="gramStart"/>
              <w:r w:rsidRPr="00870BCF">
                <w:rPr>
                  <w:sz w:val="30"/>
                  <w:szCs w:val="30"/>
                  <w:lang w:val="en-US"/>
                </w:rPr>
                <w:t>pyqt,opencv</w:t>
              </w:r>
              <w:proofErr w:type="gramEnd"/>
              <w:r w:rsidRPr="00870BCF">
                <w:rPr>
                  <w:sz w:val="30"/>
                  <w:szCs w:val="30"/>
                  <w:lang w:val="en-US"/>
                </w:rPr>
                <w:t>2)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CF"/>
    <w:rsid w:val="000243D1"/>
    <w:rsid w:val="00042491"/>
    <w:rsid w:val="00057F04"/>
    <w:rsid w:val="000A378C"/>
    <w:rsid w:val="0010042F"/>
    <w:rsid w:val="00107824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46C64"/>
    <w:rsid w:val="005B0E81"/>
    <w:rsid w:val="005B6964"/>
    <w:rsid w:val="00630D36"/>
    <w:rsid w:val="006A3CE7"/>
    <w:rsid w:val="006E5FD2"/>
    <w:rsid w:val="006F1734"/>
    <w:rsid w:val="0072662F"/>
    <w:rsid w:val="00781D13"/>
    <w:rsid w:val="00783C41"/>
    <w:rsid w:val="00787503"/>
    <w:rsid w:val="00792967"/>
    <w:rsid w:val="007E7032"/>
    <w:rsid w:val="00833359"/>
    <w:rsid w:val="008425A1"/>
    <w:rsid w:val="00853CE2"/>
    <w:rsid w:val="00860491"/>
    <w:rsid w:val="00870BCF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A5E1D"/>
    <w:rsid w:val="00DF6A6F"/>
    <w:rsid w:val="00E20402"/>
    <w:rsid w:val="00E27B07"/>
    <w:rsid w:val="00E7262A"/>
    <w:rsid w:val="00E928A3"/>
    <w:rsid w:val="00F34D27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8CBA3C-FC42-4B44-A6DE-4C8F30BD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dex\AppData\Roaming\Microsoft\&#1064;&#1072;&#1073;&#1083;&#1086;&#1085;&#1099;\&#1040;&#1082;&#1082;&#1091;&#1088;&#1072;&#1090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55107D08B149D8A06C9F31AAD74C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99D2E-2676-4658-A0B0-B27AAFB86F92}"/>
      </w:docPartPr>
      <w:docPartBody>
        <w:p w:rsidR="00000000" w:rsidRDefault="000E0748">
          <w:pPr>
            <w:pStyle w:val="7155107D08B149D8A06C9F31AAD74CA4"/>
          </w:pPr>
          <w:r>
            <w:rPr>
              <w:lang w:bidi="ru-RU"/>
            </w:rPr>
            <w:t>Цель</w:t>
          </w:r>
        </w:p>
      </w:docPartBody>
    </w:docPart>
    <w:docPart>
      <w:docPartPr>
        <w:name w:val="EE4D13BDAAA54BD092B2DFC1B325C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40917-9B79-4482-B179-23A1DB0D6C16}"/>
      </w:docPartPr>
      <w:docPartBody>
        <w:p w:rsidR="00000000" w:rsidRDefault="00460046" w:rsidP="00460046">
          <w:pPr>
            <w:pStyle w:val="EE4D13BDAAA54BD092B2DFC1B325C406"/>
          </w:pPr>
          <w:r w:rsidRPr="00A85B6F">
            <w:rPr>
              <w:lang w:bidi="ru-RU"/>
            </w:rPr>
            <w:t>Диплом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46"/>
    <w:rsid w:val="000E0748"/>
    <w:rsid w:val="004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ED7BF1C55447138B9E4ADF6E6E50A5">
    <w:name w:val="36ED7BF1C55447138B9E4ADF6E6E50A5"/>
  </w:style>
  <w:style w:type="paragraph" w:customStyle="1" w:styleId="33697A6F3C77491793E9638D3EA1350A">
    <w:name w:val="33697A6F3C77491793E9638D3EA1350A"/>
  </w:style>
  <w:style w:type="paragraph" w:customStyle="1" w:styleId="873C70446DCC46E0A7F4240C86B052BF">
    <w:name w:val="873C70446DCC46E0A7F4240C86B052BF"/>
  </w:style>
  <w:style w:type="paragraph" w:customStyle="1" w:styleId="CF61435F58E840D583D205E5529C042C">
    <w:name w:val="CF61435F58E840D583D205E5529C042C"/>
  </w:style>
  <w:style w:type="paragraph" w:customStyle="1" w:styleId="5635E0419A174E70BBCD383D0FC32B76">
    <w:name w:val="5635E0419A174E70BBCD383D0FC32B76"/>
  </w:style>
  <w:style w:type="paragraph" w:customStyle="1" w:styleId="449AE4DE26824DAEA3B8EAA74C5A3967">
    <w:name w:val="449AE4DE26824DAEA3B8EAA74C5A3967"/>
  </w:style>
  <w:style w:type="paragraph" w:customStyle="1" w:styleId="6B7C58158A6345048AA0F2CFAC82C16B">
    <w:name w:val="6B7C58158A6345048AA0F2CFAC82C16B"/>
  </w:style>
  <w:style w:type="paragraph" w:customStyle="1" w:styleId="5F2645017FA249FA95D8C0CB355B5C73">
    <w:name w:val="5F2645017FA249FA95D8C0CB355B5C73"/>
  </w:style>
  <w:style w:type="paragraph" w:customStyle="1" w:styleId="9A03FCE619E645BBB7E7314893508B3B">
    <w:name w:val="9A03FCE619E645BBB7E7314893508B3B"/>
  </w:style>
  <w:style w:type="paragraph" w:customStyle="1" w:styleId="8245C2C0FF914D83B0CEA040C5D8F9B5">
    <w:name w:val="8245C2C0FF914D83B0CEA040C5D8F9B5"/>
  </w:style>
  <w:style w:type="paragraph" w:customStyle="1" w:styleId="0DE68559AECA49B6884293D24138B414">
    <w:name w:val="0DE68559AECA49B6884293D24138B414"/>
  </w:style>
  <w:style w:type="paragraph" w:customStyle="1" w:styleId="744048C2C75C4682B30629C2F9A21EFD">
    <w:name w:val="744048C2C75C4682B30629C2F9A21EFD"/>
  </w:style>
  <w:style w:type="paragraph" w:customStyle="1" w:styleId="AC11F7A4D591442F811BBF7B534816A7">
    <w:name w:val="AC11F7A4D591442F811BBF7B534816A7"/>
  </w:style>
  <w:style w:type="paragraph" w:customStyle="1" w:styleId="F9CC4DAA775743C594E54927E5F028C6">
    <w:name w:val="F9CC4DAA775743C594E54927E5F028C6"/>
  </w:style>
  <w:style w:type="paragraph" w:customStyle="1" w:styleId="9C81BAFC0BF24D03A59E4CF9FA36B121">
    <w:name w:val="9C81BAFC0BF24D03A59E4CF9FA36B121"/>
  </w:style>
  <w:style w:type="paragraph" w:customStyle="1" w:styleId="74384BE31A6B4A3ABB8E8A4A4A3F29AC">
    <w:name w:val="74384BE31A6B4A3ABB8E8A4A4A3F29AC"/>
  </w:style>
  <w:style w:type="paragraph" w:customStyle="1" w:styleId="627EE3742D864EFEB57079EFE44C9C56">
    <w:name w:val="627EE3742D864EFEB57079EFE44C9C56"/>
  </w:style>
  <w:style w:type="paragraph" w:customStyle="1" w:styleId="47D1FD2DF0C7450D8B99C00903C61D61">
    <w:name w:val="47D1FD2DF0C7450D8B99C00903C61D61"/>
  </w:style>
  <w:style w:type="paragraph" w:customStyle="1" w:styleId="AF863498A42D4149BDF9E83C74770B84">
    <w:name w:val="AF863498A42D4149BDF9E83C74770B84"/>
  </w:style>
  <w:style w:type="paragraph" w:customStyle="1" w:styleId="E5B11E4CF88E4F10A0F8713C0D30DF3A">
    <w:name w:val="E5B11E4CF88E4F10A0F8713C0D30DF3A"/>
  </w:style>
  <w:style w:type="paragraph" w:customStyle="1" w:styleId="7155107D08B149D8A06C9F31AAD74CA4">
    <w:name w:val="7155107D08B149D8A06C9F31AAD74CA4"/>
  </w:style>
  <w:style w:type="paragraph" w:customStyle="1" w:styleId="0FE6E6C61BE6440892D866C5C657EC6F">
    <w:name w:val="0FE6E6C61BE6440892D866C5C657EC6F"/>
  </w:style>
  <w:style w:type="paragraph" w:customStyle="1" w:styleId="205E51D5640B4AF1861780EB86022ED5">
    <w:name w:val="205E51D5640B4AF1861780EB86022ED5"/>
  </w:style>
  <w:style w:type="paragraph" w:customStyle="1" w:styleId="B72967BF8A0B4B5D92369ADA8D0E87CA">
    <w:name w:val="B72967BF8A0B4B5D92369ADA8D0E87CA"/>
  </w:style>
  <w:style w:type="paragraph" w:customStyle="1" w:styleId="A10E29D18D664B08B470E5026042DCC2">
    <w:name w:val="A10E29D18D664B08B470E5026042DCC2"/>
  </w:style>
  <w:style w:type="paragraph" w:customStyle="1" w:styleId="FA50BBDF7E484C858771DD954FD8D270">
    <w:name w:val="FA50BBDF7E484C858771DD954FD8D270"/>
  </w:style>
  <w:style w:type="paragraph" w:customStyle="1" w:styleId="1A22C661D4A44CEEB2C87202F1B12D8D">
    <w:name w:val="1A22C661D4A44CEEB2C87202F1B12D8D"/>
  </w:style>
  <w:style w:type="paragraph" w:customStyle="1" w:styleId="F471FA8772F846468AA99B5AF7F0D6BD">
    <w:name w:val="F471FA8772F846468AA99B5AF7F0D6BD"/>
  </w:style>
  <w:style w:type="paragraph" w:customStyle="1" w:styleId="06E183C13BE749B7AEBC2EBFB18CDF10">
    <w:name w:val="06E183C13BE749B7AEBC2EBFB18CDF10"/>
  </w:style>
  <w:style w:type="paragraph" w:customStyle="1" w:styleId="EE4D13BDAAA54BD092B2DFC1B325C406">
    <w:name w:val="EE4D13BDAAA54BD092B2DFC1B325C406"/>
    <w:rsid w:val="00460046"/>
  </w:style>
  <w:style w:type="paragraph" w:customStyle="1" w:styleId="89D8E921764D4CF99ACD173BB10D8FB6">
    <w:name w:val="89D8E921764D4CF99ACD173BB10D8FB6"/>
    <w:rsid w:val="00460046"/>
  </w:style>
  <w:style w:type="paragraph" w:customStyle="1" w:styleId="C3BF5C5E5BCA4A83940A7F3C02E41BAB">
    <w:name w:val="C3BF5C5E5BCA4A83940A7F3C02E41BAB"/>
    <w:rsid w:val="00460046"/>
  </w:style>
  <w:style w:type="paragraph" w:customStyle="1" w:styleId="0E04187B02CD48C198BE79FE12DEE6B1">
    <w:name w:val="0E04187B02CD48C198BE79FE12DEE6B1"/>
    <w:rsid w:val="00460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159F-CB75-4487-95CE-5C59FDA6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MOO.dotx</Template>
  <TotalTime>49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Волшебнаяпалочна (pyqt,opencv2)</dc:creator>
  <cp:keywords/>
  <dc:description/>
  <cp:lastModifiedBy>Яндекс Лицей</cp:lastModifiedBy>
  <cp:revision>4</cp:revision>
  <cp:lastPrinted>2016-06-29T01:32:00Z</cp:lastPrinted>
  <dcterms:created xsi:type="dcterms:W3CDTF">2018-12-17T13:16:00Z</dcterms:created>
  <dcterms:modified xsi:type="dcterms:W3CDTF">2018-12-17T14:05:00Z</dcterms:modified>
</cp:coreProperties>
</file>